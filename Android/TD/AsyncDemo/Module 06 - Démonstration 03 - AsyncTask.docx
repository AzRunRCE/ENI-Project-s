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7780" w14:textId="5E76508F" w:rsidR="000150A7" w:rsidRPr="00C62D79" w:rsidRDefault="00E538C7" w:rsidP="000150A7">
      <w:pPr>
        <w:pStyle w:val="Titre"/>
        <w:rPr>
          <w:noProof/>
        </w:rPr>
      </w:pPr>
      <w:r>
        <w:t xml:space="preserve">Utilisation </w:t>
      </w:r>
      <w:r w:rsidR="00A446AD">
        <w:t xml:space="preserve">d’une </w:t>
      </w:r>
      <w:proofErr w:type="spellStart"/>
      <w:r w:rsidR="00A446AD">
        <w:t>asyncTask</w:t>
      </w:r>
      <w:proofErr w:type="spellEnd"/>
    </w:p>
    <w:p w14:paraId="31FD3075" w14:textId="203330C0" w:rsidR="000150A7" w:rsidRPr="00E3020F" w:rsidRDefault="000150A7" w:rsidP="000150A7">
      <w:pPr>
        <w:pStyle w:val="Titre1"/>
      </w:pPr>
      <w:r w:rsidRPr="00E3020F">
        <w:t xml:space="preserve">Démonstration </w:t>
      </w:r>
      <w:r w:rsidR="00A446AD">
        <w:t>3</w:t>
      </w:r>
      <w:r w:rsidRPr="00E3020F">
        <w:t xml:space="preserve"> du module </w:t>
      </w:r>
      <w:r w:rsidR="00BF4F84">
        <w:t>6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3460321E" w:rsidR="000150A7" w:rsidRPr="00C62D79" w:rsidRDefault="00A446AD" w:rsidP="008B3FAC">
            <w:pPr>
              <w:pStyle w:val="TPnormal"/>
            </w:pPr>
            <w:r>
              <w:t xml:space="preserve">Cette démonstration montre comment utiliser les </w:t>
            </w:r>
            <w:proofErr w:type="spellStart"/>
            <w:r>
              <w:t>asyncTask</w:t>
            </w:r>
            <w:proofErr w:type="spellEnd"/>
            <w:r>
              <w:t>.</w:t>
            </w:r>
            <w:r w:rsidR="00971801">
              <w:t xml:space="preserve"> Le code se trouve dans la fonction </w:t>
            </w:r>
            <w:r w:rsidR="00971801" w:rsidRPr="00737471">
              <w:t>onClickAvecASyncTask</w:t>
            </w:r>
            <w:r w:rsidR="00971801">
              <w:t>.</w:t>
            </w:r>
            <w:bookmarkStart w:id="0" w:name="_GoBack"/>
            <w:bookmarkEnd w:id="0"/>
          </w:p>
        </w:tc>
      </w:tr>
    </w:tbl>
    <w:p w14:paraId="0E3C48BE" w14:textId="4FAB3C66" w:rsidR="000150A7" w:rsidRDefault="000150A7" w:rsidP="000150A7">
      <w:pPr>
        <w:pStyle w:val="TPTitre"/>
      </w:pPr>
      <w:r>
        <w:t>Déroulement</w:t>
      </w:r>
    </w:p>
    <w:p w14:paraId="264BFD5A" w14:textId="37ADD926" w:rsidR="003D4694" w:rsidRDefault="003D4694" w:rsidP="003D4694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Créer un nouveau projet avec une activité nommée </w:t>
      </w:r>
      <w:proofErr w:type="spellStart"/>
      <w:r>
        <w:t>MainActivity</w:t>
      </w:r>
      <w:proofErr w:type="spellEnd"/>
      <w:r>
        <w:t xml:space="preserve"> de type « </w:t>
      </w:r>
      <w:r w:rsidR="008221D1">
        <w:t xml:space="preserve">Navigation </w:t>
      </w:r>
      <w:proofErr w:type="spellStart"/>
      <w:r w:rsidR="008221D1"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 ».</w:t>
      </w:r>
    </w:p>
    <w:p w14:paraId="37FC25BE" w14:textId="77777777" w:rsidR="00D61262" w:rsidRDefault="00D61262" w:rsidP="008221D1">
      <w:pPr>
        <w:pStyle w:val="TPnormalpuce1"/>
        <w:numPr>
          <w:ilvl w:val="0"/>
          <w:numId w:val="0"/>
        </w:numPr>
        <w:textAlignment w:val="auto"/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2513"/>
        <w:gridCol w:w="8114"/>
      </w:tblGrid>
      <w:tr w:rsidR="008221D1" w14:paraId="34E8D69D" w14:textId="77777777" w:rsidTr="00BF4F84">
        <w:tc>
          <w:tcPr>
            <w:tcW w:w="2513" w:type="dxa"/>
          </w:tcPr>
          <w:p w14:paraId="6798A4B1" w14:textId="57468173" w:rsidR="008221D1" w:rsidRDefault="008221D1" w:rsidP="008221D1">
            <w:pPr>
              <w:pStyle w:val="TPnormalpuce1"/>
              <w:numPr>
                <w:ilvl w:val="0"/>
                <w:numId w:val="0"/>
              </w:numPr>
              <w:jc w:val="center"/>
              <w:textAlignment w:val="auto"/>
            </w:pPr>
            <w:r>
              <w:t>Fichier</w:t>
            </w:r>
          </w:p>
        </w:tc>
        <w:tc>
          <w:tcPr>
            <w:tcW w:w="8114" w:type="dxa"/>
          </w:tcPr>
          <w:p w14:paraId="65F2F689" w14:textId="31D61410" w:rsidR="008221D1" w:rsidRDefault="008221D1" w:rsidP="008221D1">
            <w:pPr>
              <w:pStyle w:val="TPnormalpuce1"/>
              <w:numPr>
                <w:ilvl w:val="0"/>
                <w:numId w:val="0"/>
              </w:numPr>
              <w:jc w:val="center"/>
              <w:textAlignment w:val="auto"/>
            </w:pPr>
            <w:r>
              <w:t>Description</w:t>
            </w:r>
          </w:p>
        </w:tc>
      </w:tr>
      <w:tr w:rsidR="008221D1" w14:paraId="668307E5" w14:textId="77777777" w:rsidTr="00BF4F84">
        <w:tc>
          <w:tcPr>
            <w:tcW w:w="2513" w:type="dxa"/>
          </w:tcPr>
          <w:p w14:paraId="637E0DA4" w14:textId="73DE7089" w:rsidR="008221D1" w:rsidRDefault="00C17E05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Activity_main</w:t>
            </w:r>
            <w:r w:rsidR="00C31AA9">
              <w:t>.java</w:t>
            </w:r>
          </w:p>
        </w:tc>
        <w:tc>
          <w:tcPr>
            <w:tcW w:w="8114" w:type="dxa"/>
          </w:tcPr>
          <w:p w14:paraId="75DE26CA" w14:textId="3EDED423" w:rsidR="008221D1" w:rsidRDefault="00FE2EF9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 xml:space="preserve">Fichier contenant le code </w:t>
            </w:r>
            <w:r w:rsidR="009A659C">
              <w:t xml:space="preserve">des </w:t>
            </w:r>
            <w:proofErr w:type="spellStart"/>
            <w:r w:rsidR="009A659C">
              <w:t>asyncTask</w:t>
            </w:r>
            <w:proofErr w:type="spellEnd"/>
          </w:p>
        </w:tc>
      </w:tr>
      <w:tr w:rsidR="008221D1" w14:paraId="567157CA" w14:textId="77777777" w:rsidTr="00BF4F84">
        <w:tc>
          <w:tcPr>
            <w:tcW w:w="2513" w:type="dxa"/>
          </w:tcPr>
          <w:p w14:paraId="4BD2C76A" w14:textId="10BA8244" w:rsidR="008221D1" w:rsidRDefault="0015134A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m</w:t>
            </w:r>
            <w:r w:rsidR="00BF4F84">
              <w:t>ain_activity.xml</w:t>
            </w:r>
          </w:p>
        </w:tc>
        <w:tc>
          <w:tcPr>
            <w:tcW w:w="8114" w:type="dxa"/>
          </w:tcPr>
          <w:p w14:paraId="70390492" w14:textId="76FA97C1" w:rsidR="008221D1" w:rsidRDefault="00FE2EF9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Fichier représentant l’IHM de l’activité.</w:t>
            </w:r>
          </w:p>
        </w:tc>
      </w:tr>
    </w:tbl>
    <w:p w14:paraId="5DE8484A" w14:textId="71D4A7F8" w:rsidR="002D76C1" w:rsidRDefault="002D76C1" w:rsidP="002D76C1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Modifier le contenu </w:t>
      </w:r>
      <w:r w:rsidR="00FE2EF9">
        <w:t>de main_activity.xml</w:t>
      </w:r>
    </w:p>
    <w:p w14:paraId="7738E5E6" w14:textId="7F004545" w:rsidR="003D4694" w:rsidRDefault="00FF0357" w:rsidP="00FF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F0357">
        <w:rPr>
          <w:i/>
          <w:iCs/>
          <w:color w:val="000000"/>
        </w:rPr>
        <w:t>&lt;?</w:t>
      </w:r>
      <w:r w:rsidRPr="00FF0357">
        <w:rPr>
          <w:color w:val="0000FF"/>
        </w:rPr>
        <w:t>xml version=</w:t>
      </w:r>
      <w:r w:rsidRPr="00FF0357">
        <w:t xml:space="preserve">"1.0" </w:t>
      </w:r>
      <w:r w:rsidRPr="00FF0357">
        <w:rPr>
          <w:color w:val="0000FF"/>
        </w:rPr>
        <w:t>encoding=</w:t>
      </w:r>
      <w:r w:rsidRPr="00FF0357">
        <w:t>"utf-8"</w:t>
      </w:r>
      <w:r w:rsidRPr="00FF0357">
        <w:rPr>
          <w:i/>
          <w:iCs/>
          <w:color w:val="000000"/>
        </w:rPr>
        <w:t>?&gt;</w:t>
      </w:r>
      <w:r w:rsidRPr="00FF0357">
        <w:rPr>
          <w:i/>
          <w:iCs/>
          <w:color w:val="000000"/>
        </w:rPr>
        <w:br/>
      </w:r>
      <w:r w:rsidRPr="00FF0357">
        <w:rPr>
          <w:color w:val="000000"/>
        </w:rPr>
        <w:t>&lt;</w:t>
      </w:r>
      <w:r w:rsidRPr="00FF0357">
        <w:rPr>
          <w:color w:val="000080"/>
        </w:rPr>
        <w:t xml:space="preserve">RelativeLayout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android</w:t>
      </w:r>
      <w:proofErr w:type="spellEnd"/>
      <w:r w:rsidRPr="00FF0357">
        <w:rPr>
          <w:color w:val="0000FF"/>
        </w:rPr>
        <w:t>=</w:t>
      </w:r>
      <w:r w:rsidRPr="00FF0357">
        <w:t>"http://schemas.android.com/</w:t>
      </w:r>
      <w:proofErr w:type="spellStart"/>
      <w:r w:rsidRPr="00FF0357">
        <w:t>apk</w:t>
      </w:r>
      <w:proofErr w:type="spellEnd"/>
      <w:r w:rsidRPr="00FF0357">
        <w:t>/res/android"</w:t>
      </w:r>
      <w:r w:rsidRPr="00FF0357">
        <w:br/>
        <w:t xml:space="preserve">   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app</w:t>
      </w:r>
      <w:proofErr w:type="spellEnd"/>
      <w:r w:rsidRPr="00FF0357">
        <w:rPr>
          <w:color w:val="0000FF"/>
        </w:rPr>
        <w:t>=</w:t>
      </w:r>
      <w:r w:rsidRPr="00FF0357">
        <w:t>"http://schemas.android.com/</w:t>
      </w:r>
      <w:proofErr w:type="spellStart"/>
      <w:r w:rsidRPr="00FF0357">
        <w:t>apk</w:t>
      </w:r>
      <w:proofErr w:type="spellEnd"/>
      <w:r w:rsidRPr="00FF0357">
        <w:t>/res-auto"</w:t>
      </w:r>
      <w:r w:rsidRPr="00FF0357">
        <w:br/>
        <w:t xml:space="preserve">   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tools</w:t>
      </w:r>
      <w:proofErr w:type="spellEnd"/>
      <w:r w:rsidRPr="00FF0357">
        <w:rPr>
          <w:color w:val="0000FF"/>
        </w:rPr>
        <w:t>=</w:t>
      </w:r>
      <w:r w:rsidRPr="00FF0357">
        <w:t>"http://schemas.android.com/tools"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tools</w:t>
      </w:r>
      <w:r w:rsidRPr="00FF0357">
        <w:rPr>
          <w:color w:val="0000FF"/>
        </w:rPr>
        <w:t>:context</w:t>
      </w:r>
      <w:proofErr w:type="spellEnd"/>
      <w:r w:rsidRPr="00FF0357">
        <w:rPr>
          <w:color w:val="0000FF"/>
        </w:rPr>
        <w:t>=</w:t>
      </w:r>
      <w:r w:rsidRPr="00FF0357">
        <w:t>"fr.eni.demonstrationm07d01.MainActivity"</w:t>
      </w:r>
      <w:r w:rsidRPr="00FF0357">
        <w:rPr>
          <w:color w:val="000000"/>
        </w:rPr>
        <w:t>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ProgressBar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pb_demonstration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FF"/>
        </w:rPr>
        <w:t>style=</w:t>
      </w:r>
      <w:r w:rsidRPr="00FF0357">
        <w:t>"?</w:t>
      </w:r>
      <w:proofErr w:type="spellStart"/>
      <w:r w:rsidRPr="00FF0357">
        <w:t>android:attr</w:t>
      </w:r>
      <w:proofErr w:type="spellEnd"/>
      <w:r w:rsidRPr="00FF0357">
        <w:t>/</w:t>
      </w:r>
      <w:proofErr w:type="spellStart"/>
      <w:r w:rsidRPr="00FF0357">
        <w:t>progressBarStyleHorizontal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:visibility</w:t>
      </w:r>
      <w:proofErr w:type="spellEnd"/>
      <w:r w:rsidRPr="00FF0357">
        <w:rPr>
          <w:color w:val="0000FF"/>
        </w:rPr>
        <w:t>=</w:t>
      </w:r>
      <w:r w:rsidRPr="00FF0357">
        <w:t>"visible"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:max</w:t>
      </w:r>
      <w:proofErr w:type="spellEnd"/>
      <w:r w:rsidRPr="00FF0357">
        <w:rPr>
          <w:color w:val="0000FF"/>
        </w:rPr>
        <w:t>=</w:t>
      </w:r>
      <w:r w:rsidRPr="00FF0357">
        <w:t>"10"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:progress</w:t>
      </w:r>
      <w:proofErr w:type="spellEnd"/>
      <w:r w:rsidRPr="00FF0357">
        <w:rPr>
          <w:color w:val="0000FF"/>
        </w:rPr>
        <w:t>=</w:t>
      </w:r>
      <w:r w:rsidRPr="00FF0357">
        <w:t>"0"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btn_sans_thread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pb_demonstration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sans Thread"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onClickSansThread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btn_sans_thread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avec Thread"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onClickAvecThread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lastRenderedPageBreak/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btn_avec_thread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 xml:space="preserve">"GO avec </w:t>
      </w:r>
      <w:proofErr w:type="spellStart"/>
      <w:r w:rsidRPr="00FF0357">
        <w:t>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onClickAvecASyncTask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btn_avec_handler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btn_avec_asynctask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avec Handler"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onClickAvecHandler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>&lt;/</w:t>
      </w:r>
      <w:r w:rsidRPr="00FF0357">
        <w:rPr>
          <w:color w:val="000080"/>
        </w:rPr>
        <w:t>RelativeLayout</w:t>
      </w:r>
      <w:r w:rsidRPr="00FF0357">
        <w:rPr>
          <w:color w:val="000000"/>
        </w:rPr>
        <w:t>&gt;</w:t>
      </w:r>
    </w:p>
    <w:p w14:paraId="486E61C0" w14:textId="4AC454E4" w:rsidR="00130F92" w:rsidRDefault="00130F92" w:rsidP="00FF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0D92E4AA" w14:textId="77777777" w:rsidR="00130F92" w:rsidRPr="00130F92" w:rsidRDefault="00130F92" w:rsidP="00130F92"/>
    <w:p w14:paraId="68F9793B" w14:textId="575AF52B" w:rsidR="00130F92" w:rsidRDefault="00130F92" w:rsidP="00130F92"/>
    <w:p w14:paraId="59AD3896" w14:textId="25B8D5E8" w:rsidR="00130F92" w:rsidRDefault="00130F92" w:rsidP="00130F92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contenu de ActivityMain.java</w:t>
      </w:r>
    </w:p>
    <w:p w14:paraId="667ED39A" w14:textId="77777777" w:rsidR="00737471" w:rsidRPr="00737471" w:rsidRDefault="00737471" w:rsidP="00737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7471">
        <w:rPr>
          <w:b/>
          <w:bCs/>
          <w:color w:val="000080"/>
        </w:rPr>
        <w:t xml:space="preserve">package </w:t>
      </w:r>
      <w:r w:rsidRPr="00737471">
        <w:t>fr.eni.demonstrationm07d01;</w:t>
      </w:r>
      <w:r w:rsidRPr="00737471">
        <w:br/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android.os.AsyncTask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android.os.Handler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android.os.Message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r w:rsidRPr="00737471">
        <w:t>android.support.v7.app.AppCompatActivity;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android.os.Bundle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android.view.View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android.widget.Button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android.widget.ProgressBar</w:t>
      </w:r>
      <w:proofErr w:type="spellEnd"/>
      <w:r w:rsidRPr="00737471">
        <w:t>;</w:t>
      </w:r>
      <w:r w:rsidRPr="00737471">
        <w:br/>
      </w:r>
      <w:r w:rsidRPr="00737471">
        <w:br/>
      </w:r>
      <w:r w:rsidRPr="00737471">
        <w:rPr>
          <w:b/>
          <w:bCs/>
          <w:color w:val="000080"/>
        </w:rPr>
        <w:t xml:space="preserve">public class </w:t>
      </w:r>
      <w:proofErr w:type="spellStart"/>
      <w:r w:rsidRPr="00737471">
        <w:t>MainActivity</w:t>
      </w:r>
      <w:proofErr w:type="spellEnd"/>
      <w:r w:rsidRPr="00737471">
        <w:t xml:space="preserve"> </w:t>
      </w:r>
      <w:r w:rsidRPr="00737471">
        <w:rPr>
          <w:b/>
          <w:bCs/>
          <w:color w:val="000080"/>
        </w:rPr>
        <w:t xml:space="preserve">extends </w:t>
      </w:r>
      <w:proofErr w:type="spellStart"/>
      <w:r w:rsidRPr="00737471">
        <w:t>AppCompatActivity</w:t>
      </w:r>
      <w:proofErr w:type="spellEnd"/>
      <w:r w:rsidRPr="00737471">
        <w:t xml:space="preserve"> {</w:t>
      </w:r>
      <w:r w:rsidRPr="00737471">
        <w:br/>
      </w:r>
      <w:r w:rsidRPr="00737471">
        <w:br/>
        <w:t xml:space="preserve">    ProgressBar </w:t>
      </w:r>
      <w:r w:rsidRPr="00737471">
        <w:rPr>
          <w:b/>
          <w:bCs/>
          <w:color w:val="660E7A"/>
        </w:rPr>
        <w:t xml:space="preserve">pb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Button </w:t>
      </w:r>
      <w:proofErr w:type="spellStart"/>
      <w:r w:rsidRPr="00737471">
        <w:rPr>
          <w:b/>
          <w:bCs/>
          <w:color w:val="660E7A"/>
        </w:rPr>
        <w:t>btnAsyncTask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Button </w:t>
      </w:r>
      <w:proofErr w:type="spellStart"/>
      <w:r w:rsidRPr="00737471">
        <w:rPr>
          <w:b/>
          <w:bCs/>
          <w:color w:val="660E7A"/>
        </w:rPr>
        <w:t>btnHandler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</w:t>
      </w:r>
      <w:proofErr w:type="spellStart"/>
      <w:r w:rsidRPr="00737471">
        <w:t>MonHandler</w:t>
      </w:r>
      <w:proofErr w:type="spellEnd"/>
      <w:r w:rsidRPr="00737471">
        <w:t xml:space="preserve"> </w:t>
      </w:r>
      <w:r w:rsidRPr="00737471">
        <w:rPr>
          <w:b/>
          <w:bCs/>
          <w:color w:val="660E7A"/>
        </w:rPr>
        <w:t xml:space="preserve">handler </w:t>
      </w:r>
      <w:r w:rsidRPr="00737471">
        <w:t xml:space="preserve">= </w:t>
      </w:r>
      <w:r w:rsidRPr="00737471">
        <w:rPr>
          <w:b/>
          <w:bCs/>
          <w:color w:val="000080"/>
        </w:rPr>
        <w:t xml:space="preserve">new </w:t>
      </w:r>
      <w:proofErr w:type="spellStart"/>
      <w:r w:rsidRPr="00737471">
        <w:t>MonHandler</w:t>
      </w:r>
      <w:proofErr w:type="spellEnd"/>
      <w:r w:rsidRPr="00737471">
        <w:t>();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onCreate</w:t>
      </w:r>
      <w:proofErr w:type="spellEnd"/>
      <w:r w:rsidRPr="00737471">
        <w:t xml:space="preserve">(Bundle </w:t>
      </w:r>
      <w:proofErr w:type="spellStart"/>
      <w:r w:rsidRPr="00737471">
        <w:t>savedInstanceState</w:t>
      </w:r>
      <w:proofErr w:type="spellEnd"/>
      <w:r w:rsidRPr="00737471">
        <w:t>)</w:t>
      </w:r>
      <w:r w:rsidRPr="00737471">
        <w:br/>
        <w:t xml:space="preserve">    {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.onCreate</w:t>
      </w:r>
      <w:proofErr w:type="spellEnd"/>
      <w:r w:rsidRPr="00737471">
        <w:t>(</w:t>
      </w:r>
      <w:proofErr w:type="spellStart"/>
      <w:r w:rsidRPr="00737471">
        <w:t>savedInstanceState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t>setContentView</w:t>
      </w:r>
      <w:proofErr w:type="spellEnd"/>
      <w:r w:rsidRPr="00737471">
        <w:t>(</w:t>
      </w:r>
      <w:proofErr w:type="spellStart"/>
      <w:r w:rsidRPr="00737471">
        <w:t>R.layout.</w:t>
      </w:r>
      <w:r w:rsidRPr="00737471">
        <w:rPr>
          <w:b/>
          <w:bCs/>
          <w:i/>
          <w:iCs/>
          <w:color w:val="660E7A"/>
        </w:rPr>
        <w:t>activity_main</w:t>
      </w:r>
      <w:proofErr w:type="spellEnd"/>
      <w:r w:rsidRPr="00737471">
        <w:t>);</w:t>
      </w:r>
      <w:r w:rsidRPr="00737471">
        <w:br/>
      </w:r>
      <w:r w:rsidRPr="00737471">
        <w:br/>
        <w:t xml:space="preserve">        </w:t>
      </w:r>
      <w:r w:rsidRPr="00737471">
        <w:rPr>
          <w:b/>
          <w:bCs/>
          <w:color w:val="660E7A"/>
        </w:rPr>
        <w:t xml:space="preserve">pb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pb_demonstration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660E7A"/>
        </w:rPr>
        <w:t>btnAsyncTask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btn_avec_asynctask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660E7A"/>
        </w:rPr>
        <w:t>btnHandler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btn_avec_handler</w:t>
      </w:r>
      <w:proofErr w:type="spellEnd"/>
      <w:r w:rsidRPr="00737471">
        <w:t>);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onClickGo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</w:r>
      <w:r w:rsidRPr="00737471">
        <w:lastRenderedPageBreak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    }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onClickSansThread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}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onClickAvecThread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    }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onClickAvecASyncTask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Worker().execute();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onClickAvecHandler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</w:r>
      <w:r w:rsidRPr="00737471">
        <w:br/>
        <w:t xml:space="preserve">                Message </w:t>
      </w:r>
      <w:proofErr w:type="spellStart"/>
      <w:r w:rsidRPr="00737471">
        <w:t>msgGo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  <w:t xml:space="preserve">                </w:t>
      </w:r>
      <w:proofErr w:type="spellStart"/>
      <w:r w:rsidRPr="00737471">
        <w:t>msgGo.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1</w:t>
      </w:r>
      <w:r w:rsidRPr="00737471">
        <w:t>;</w:t>
      </w:r>
      <w:r w:rsidRPr="00737471">
        <w:br/>
        <w:t xml:space="preserve">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msgGo</w:t>
      </w:r>
      <w:proofErr w:type="spellEnd"/>
      <w:r w:rsidRPr="00737471">
        <w:t>);</w:t>
      </w:r>
      <w:r w:rsidRPr="00737471">
        <w:br/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Message </w:t>
      </w:r>
      <w:proofErr w:type="spellStart"/>
      <w:r w:rsidRPr="00737471">
        <w:t>msgEnCours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  <w:t xml:space="preserve">                    </w:t>
      </w:r>
      <w:proofErr w:type="spellStart"/>
      <w:r w:rsidRPr="00737471">
        <w:t>msgEnCours.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2</w:t>
      </w:r>
      <w:r w:rsidRPr="00737471">
        <w:t>;</w:t>
      </w:r>
      <w:r w:rsidRPr="00737471">
        <w:br/>
        <w:t xml:space="preserve">                    msgEnCours.</w:t>
      </w:r>
      <w:r w:rsidRPr="00737471">
        <w:rPr>
          <w:b/>
          <w:bCs/>
          <w:color w:val="660E7A"/>
        </w:rPr>
        <w:t xml:space="preserve">arg1 </w:t>
      </w:r>
      <w:r w:rsidRPr="00737471">
        <w:t xml:space="preserve">= </w:t>
      </w:r>
      <w:proofErr w:type="spellStart"/>
      <w:r w:rsidRPr="00737471">
        <w:t>i</w:t>
      </w:r>
      <w:proofErr w:type="spellEnd"/>
      <w:r w:rsidRPr="00737471">
        <w:t>;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msgEnCours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    }</w:t>
      </w:r>
      <w:r w:rsidRPr="00737471">
        <w:br/>
        <w:t xml:space="preserve">                }</w:t>
      </w:r>
      <w:r w:rsidRPr="00737471">
        <w:br/>
      </w:r>
      <w:r w:rsidRPr="00737471">
        <w:br/>
        <w:t xml:space="preserve">                Message </w:t>
      </w:r>
      <w:proofErr w:type="spellStart"/>
      <w:r w:rsidRPr="00737471">
        <w:t>msgEnd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</w:r>
      <w:r w:rsidRPr="00737471">
        <w:lastRenderedPageBreak/>
        <w:t xml:space="preserve">                </w:t>
      </w:r>
      <w:proofErr w:type="spellStart"/>
      <w:r w:rsidRPr="00737471">
        <w:t>msgEnd.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3</w:t>
      </w:r>
      <w:r w:rsidRPr="00737471">
        <w:t>;</w:t>
      </w:r>
      <w:r w:rsidRPr="00737471">
        <w:br/>
        <w:t xml:space="preserve">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msgEnd</w:t>
      </w:r>
      <w:proofErr w:type="spellEnd"/>
      <w:r w:rsidRPr="00737471">
        <w:t>);</w:t>
      </w:r>
      <w:r w:rsidRPr="00737471">
        <w:br/>
      </w:r>
      <w:r w:rsidRPr="00737471">
        <w:br/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class </w:t>
      </w:r>
      <w:r w:rsidRPr="00737471">
        <w:t xml:space="preserve">Worker </w:t>
      </w:r>
      <w:r w:rsidRPr="00737471">
        <w:rPr>
          <w:b/>
          <w:bCs/>
          <w:color w:val="000080"/>
        </w:rPr>
        <w:t xml:space="preserve">extends </w:t>
      </w:r>
      <w:proofErr w:type="spellStart"/>
      <w:r w:rsidRPr="00737471">
        <w:t>AsyncTask</w:t>
      </w:r>
      <w:proofErr w:type="spellEnd"/>
      <w:r w:rsidRPr="00737471">
        <w:t>&lt;</w:t>
      </w:r>
      <w:proofErr w:type="spellStart"/>
      <w:r w:rsidRPr="00737471">
        <w:t>Void,Integer,String</w:t>
      </w:r>
      <w:proofErr w:type="spellEnd"/>
      <w:r w:rsidRPr="00737471">
        <w:t>&gt;</w:t>
      </w:r>
      <w:r w:rsidRPr="00737471">
        <w:br/>
        <w:t xml:space="preserve">    {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</w:t>
      </w:r>
      <w:r w:rsidRPr="00737471">
        <w:t xml:space="preserve">String </w:t>
      </w:r>
      <w:proofErr w:type="spellStart"/>
      <w:r w:rsidRPr="00737471">
        <w:t>doInBackground</w:t>
      </w:r>
      <w:proofErr w:type="spellEnd"/>
      <w:r w:rsidRPr="00737471">
        <w:t>(Void... voids) {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{</w:t>
      </w:r>
      <w:r w:rsidRPr="00737471">
        <w:br/>
        <w:t xml:space="preserve">                </w:t>
      </w:r>
      <w:proofErr w:type="spellStart"/>
      <w:r w:rsidRPr="00737471">
        <w:t>publishProgress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</w:t>
      </w:r>
      <w:r w:rsidRPr="00737471">
        <w:rPr>
          <w:i/>
          <w:iCs/>
          <w:color w:val="808080"/>
        </w:rPr>
        <w:t>//</w:t>
      </w:r>
      <w:proofErr w:type="spellStart"/>
      <w:r w:rsidRPr="00737471">
        <w:rPr>
          <w:i/>
          <w:iCs/>
          <w:color w:val="808080"/>
        </w:rPr>
        <w:t>pb.setProgress</w:t>
      </w:r>
      <w:proofErr w:type="spellEnd"/>
      <w:r w:rsidRPr="00737471">
        <w:rPr>
          <w:i/>
          <w:iCs/>
          <w:color w:val="808080"/>
        </w:rPr>
        <w:t>(</w:t>
      </w:r>
      <w:proofErr w:type="spellStart"/>
      <w:r w:rsidRPr="00737471">
        <w:rPr>
          <w:i/>
          <w:iCs/>
          <w:color w:val="808080"/>
        </w:rPr>
        <w:t>i</w:t>
      </w:r>
      <w:proofErr w:type="spellEnd"/>
      <w:r w:rsidRPr="00737471">
        <w:rPr>
          <w:i/>
          <w:iCs/>
          <w:color w:val="808080"/>
        </w:rPr>
        <w:t>);</w:t>
      </w:r>
      <w:r w:rsidRPr="00737471">
        <w:rPr>
          <w:i/>
          <w:iCs/>
          <w:color w:val="808080"/>
        </w:rPr>
        <w:br/>
        <w:t xml:space="preserve">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return </w:t>
      </w:r>
      <w:r w:rsidRPr="00737471">
        <w:rPr>
          <w:b/>
          <w:bCs/>
          <w:color w:val="008000"/>
        </w:rPr>
        <w:t>"fin"</w:t>
      </w:r>
      <w:r w:rsidRPr="00737471">
        <w:t>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onPreExecute</w:t>
      </w:r>
      <w:proofErr w:type="spellEnd"/>
      <w:r w:rsidRPr="00737471">
        <w:t>()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.onPreExecute</w:t>
      </w:r>
      <w:proofErr w:type="spellEnd"/>
      <w:r w:rsidRPr="00737471">
        <w:t>();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btnAsyncTask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false</w:t>
      </w:r>
      <w:r w:rsidRPr="00737471">
        <w:t>);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onProgressUpdate</w:t>
      </w:r>
      <w:proofErr w:type="spellEnd"/>
      <w:r w:rsidRPr="00737471">
        <w:t>(Integer... values)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.onProgressUpdate</w:t>
      </w:r>
      <w:proofErr w:type="spellEnd"/>
      <w:r w:rsidRPr="00737471">
        <w:t>(values);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(values[</w:t>
      </w:r>
      <w:r w:rsidRPr="00737471">
        <w:rPr>
          <w:color w:val="0000FF"/>
        </w:rPr>
        <w:t>0</w:t>
      </w:r>
      <w:r w:rsidRPr="00737471">
        <w:t>]);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onPostExecute</w:t>
      </w:r>
      <w:proofErr w:type="spellEnd"/>
      <w:r w:rsidRPr="00737471">
        <w:t>(String s)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.onPostExecute</w:t>
      </w:r>
      <w:proofErr w:type="spellEnd"/>
      <w:r w:rsidRPr="00737471">
        <w:t>(s);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btnAsyncTask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true</w:t>
      </w:r>
      <w:r w:rsidRPr="00737471">
        <w:t>);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class </w:t>
      </w:r>
      <w:proofErr w:type="spellStart"/>
      <w:r w:rsidRPr="00737471">
        <w:t>MonHandler</w:t>
      </w:r>
      <w:proofErr w:type="spellEnd"/>
      <w:r w:rsidRPr="00737471">
        <w:t xml:space="preserve"> </w:t>
      </w:r>
      <w:r w:rsidRPr="00737471">
        <w:rPr>
          <w:b/>
          <w:bCs/>
          <w:color w:val="000080"/>
        </w:rPr>
        <w:t xml:space="preserve">extends </w:t>
      </w:r>
      <w:r w:rsidRPr="00737471">
        <w:t>Handler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handleMessage</w:t>
      </w:r>
      <w:proofErr w:type="spellEnd"/>
      <w:r w:rsidRPr="00737471">
        <w:t>(Message msg)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.handleMessage</w:t>
      </w:r>
      <w:proofErr w:type="spellEnd"/>
      <w:r w:rsidRPr="00737471">
        <w:t>(msg);</w:t>
      </w:r>
      <w:r w:rsidRPr="00737471">
        <w:br/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switch </w:t>
      </w:r>
      <w:r w:rsidRPr="00737471">
        <w:t>(</w:t>
      </w:r>
      <w:proofErr w:type="spellStart"/>
      <w:r w:rsidRPr="00737471">
        <w:t>msg.</w:t>
      </w:r>
      <w:r w:rsidRPr="00737471">
        <w:rPr>
          <w:b/>
          <w:bCs/>
          <w:color w:val="660E7A"/>
        </w:rPr>
        <w:t>what</w:t>
      </w:r>
      <w:proofErr w:type="spellEnd"/>
      <w:r w:rsidRPr="00737471">
        <w:t>)</w:t>
      </w:r>
      <w:r w:rsidRPr="00737471">
        <w:br/>
        <w:t xml:space="preserve">           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1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btnHandler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false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2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(msg.</w:t>
      </w:r>
      <w:r w:rsidRPr="00737471">
        <w:rPr>
          <w:b/>
          <w:bCs/>
          <w:color w:val="660E7A"/>
        </w:rPr>
        <w:t>arg1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3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btnHandler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true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}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>}</w:t>
      </w:r>
    </w:p>
    <w:p w14:paraId="577C614A" w14:textId="77777777" w:rsidR="00130F92" w:rsidRPr="00130F92" w:rsidRDefault="00130F92" w:rsidP="00737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130F92" w:rsidRPr="00130F92" w:rsidSect="008221D1">
      <w:headerReference w:type="default" r:id="rId11"/>
      <w:footerReference w:type="default" r:id="rId12"/>
      <w:type w:val="continuous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5D201" w14:textId="77777777" w:rsidR="00FB6C7F" w:rsidRDefault="00FB6C7F" w:rsidP="006C7E58">
      <w:r>
        <w:separator/>
      </w:r>
    </w:p>
  </w:endnote>
  <w:endnote w:type="continuationSeparator" w:id="0">
    <w:p w14:paraId="34CC32ED" w14:textId="77777777" w:rsidR="00FB6C7F" w:rsidRDefault="00FB6C7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46BDB518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D4694">
            <w:rPr>
              <w:noProof/>
            </w:rPr>
            <w:t>1</w:t>
          </w:r>
          <w:r>
            <w:fldChar w:fldCharType="end"/>
          </w:r>
          <w:r>
            <w:t>/</w:t>
          </w:r>
          <w:r w:rsidR="00971801">
            <w:fldChar w:fldCharType="begin"/>
          </w:r>
          <w:r w:rsidR="00971801">
            <w:instrText xml:space="preserve"> NUMPAGES   \* MERGEFORMAT </w:instrText>
          </w:r>
          <w:r w:rsidR="00971801">
            <w:fldChar w:fldCharType="separate"/>
          </w:r>
          <w:r w:rsidR="003D4694">
            <w:rPr>
              <w:noProof/>
            </w:rPr>
            <w:t>1</w:t>
          </w:r>
          <w:r w:rsidR="00971801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B180B" w14:textId="77777777" w:rsidR="00FB6C7F" w:rsidRDefault="00FB6C7F" w:rsidP="006C7E58">
      <w:r>
        <w:separator/>
      </w:r>
    </w:p>
  </w:footnote>
  <w:footnote w:type="continuationSeparator" w:id="0">
    <w:p w14:paraId="2B047AC1" w14:textId="77777777" w:rsidR="00FB6C7F" w:rsidRDefault="00FB6C7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3243C7A1" w:rsidR="00F05745" w:rsidRPr="000150A7" w:rsidRDefault="006C63AE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43939"/>
    <w:rsid w:val="000504C9"/>
    <w:rsid w:val="00062FC0"/>
    <w:rsid w:val="000753A7"/>
    <w:rsid w:val="00097F0B"/>
    <w:rsid w:val="000A0F69"/>
    <w:rsid w:val="000A1582"/>
    <w:rsid w:val="000B29B6"/>
    <w:rsid w:val="000B5825"/>
    <w:rsid w:val="000D0A8C"/>
    <w:rsid w:val="000E5CCE"/>
    <w:rsid w:val="000F0864"/>
    <w:rsid w:val="000F50AF"/>
    <w:rsid w:val="00125DCA"/>
    <w:rsid w:val="00130F92"/>
    <w:rsid w:val="00136790"/>
    <w:rsid w:val="0015134A"/>
    <w:rsid w:val="00151AA0"/>
    <w:rsid w:val="00180858"/>
    <w:rsid w:val="00192825"/>
    <w:rsid w:val="001A0D7C"/>
    <w:rsid w:val="001B4DA8"/>
    <w:rsid w:val="001C739D"/>
    <w:rsid w:val="001D3BFC"/>
    <w:rsid w:val="001F18FA"/>
    <w:rsid w:val="001F3F05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9474D"/>
    <w:rsid w:val="002A2662"/>
    <w:rsid w:val="002A28BA"/>
    <w:rsid w:val="002B04EA"/>
    <w:rsid w:val="002C4936"/>
    <w:rsid w:val="002C5032"/>
    <w:rsid w:val="002D2B64"/>
    <w:rsid w:val="002D76C1"/>
    <w:rsid w:val="002F78BE"/>
    <w:rsid w:val="00301257"/>
    <w:rsid w:val="003548A0"/>
    <w:rsid w:val="003659AB"/>
    <w:rsid w:val="003709F1"/>
    <w:rsid w:val="00377559"/>
    <w:rsid w:val="00382C06"/>
    <w:rsid w:val="00387206"/>
    <w:rsid w:val="003C6A4C"/>
    <w:rsid w:val="003C6EFC"/>
    <w:rsid w:val="003D4694"/>
    <w:rsid w:val="003E676A"/>
    <w:rsid w:val="00405910"/>
    <w:rsid w:val="004343CE"/>
    <w:rsid w:val="00450C5E"/>
    <w:rsid w:val="00456F22"/>
    <w:rsid w:val="00492FCA"/>
    <w:rsid w:val="00494DCF"/>
    <w:rsid w:val="004C2502"/>
    <w:rsid w:val="004C5298"/>
    <w:rsid w:val="004F2C2E"/>
    <w:rsid w:val="005056C3"/>
    <w:rsid w:val="00544157"/>
    <w:rsid w:val="00554FC1"/>
    <w:rsid w:val="0057306B"/>
    <w:rsid w:val="005A2146"/>
    <w:rsid w:val="005A36E5"/>
    <w:rsid w:val="005C68D3"/>
    <w:rsid w:val="005D1943"/>
    <w:rsid w:val="005E3B89"/>
    <w:rsid w:val="005F0A84"/>
    <w:rsid w:val="005F2EFB"/>
    <w:rsid w:val="0063306A"/>
    <w:rsid w:val="006367DA"/>
    <w:rsid w:val="00675D38"/>
    <w:rsid w:val="006900A1"/>
    <w:rsid w:val="006939F9"/>
    <w:rsid w:val="006B3B13"/>
    <w:rsid w:val="006C573C"/>
    <w:rsid w:val="006C63AE"/>
    <w:rsid w:val="006C7E58"/>
    <w:rsid w:val="006F2B63"/>
    <w:rsid w:val="007007CE"/>
    <w:rsid w:val="00707B85"/>
    <w:rsid w:val="00713863"/>
    <w:rsid w:val="00723883"/>
    <w:rsid w:val="007327B9"/>
    <w:rsid w:val="00737471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221D1"/>
    <w:rsid w:val="0083499D"/>
    <w:rsid w:val="008365B6"/>
    <w:rsid w:val="00845605"/>
    <w:rsid w:val="00863103"/>
    <w:rsid w:val="008672FD"/>
    <w:rsid w:val="00867E02"/>
    <w:rsid w:val="00876B65"/>
    <w:rsid w:val="008852AB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66CF4"/>
    <w:rsid w:val="00971801"/>
    <w:rsid w:val="009731EA"/>
    <w:rsid w:val="00982EF0"/>
    <w:rsid w:val="009862DE"/>
    <w:rsid w:val="00990B02"/>
    <w:rsid w:val="009A659C"/>
    <w:rsid w:val="009C09D3"/>
    <w:rsid w:val="009C2AC3"/>
    <w:rsid w:val="009D1251"/>
    <w:rsid w:val="00A055CF"/>
    <w:rsid w:val="00A361C9"/>
    <w:rsid w:val="00A446AD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26669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E3D16"/>
    <w:rsid w:val="00BE6949"/>
    <w:rsid w:val="00BF077F"/>
    <w:rsid w:val="00BF4F84"/>
    <w:rsid w:val="00BF55F7"/>
    <w:rsid w:val="00C16564"/>
    <w:rsid w:val="00C17E05"/>
    <w:rsid w:val="00C31AA9"/>
    <w:rsid w:val="00C33697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61262"/>
    <w:rsid w:val="00D85BA4"/>
    <w:rsid w:val="00D909BB"/>
    <w:rsid w:val="00D96678"/>
    <w:rsid w:val="00DB4B72"/>
    <w:rsid w:val="00DD47B3"/>
    <w:rsid w:val="00DE116D"/>
    <w:rsid w:val="00E01FDD"/>
    <w:rsid w:val="00E030BE"/>
    <w:rsid w:val="00E246FE"/>
    <w:rsid w:val="00E3020F"/>
    <w:rsid w:val="00E34680"/>
    <w:rsid w:val="00E3594E"/>
    <w:rsid w:val="00E36F60"/>
    <w:rsid w:val="00E4477C"/>
    <w:rsid w:val="00E538C7"/>
    <w:rsid w:val="00E615EA"/>
    <w:rsid w:val="00E61C27"/>
    <w:rsid w:val="00E62320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6CA6"/>
    <w:rsid w:val="00F1776E"/>
    <w:rsid w:val="00F36C1E"/>
    <w:rsid w:val="00F41C09"/>
    <w:rsid w:val="00F41ECC"/>
    <w:rsid w:val="00F66AE7"/>
    <w:rsid w:val="00F7597C"/>
    <w:rsid w:val="00F866C1"/>
    <w:rsid w:val="00FB202A"/>
    <w:rsid w:val="00FB27DA"/>
    <w:rsid w:val="00FB6C7F"/>
    <w:rsid w:val="00FD5D6A"/>
    <w:rsid w:val="00FE02FA"/>
    <w:rsid w:val="00FE2EF9"/>
    <w:rsid w:val="00FE5F8B"/>
    <w:rsid w:val="00FF0357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3D1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Z5HNVW24N33T-678105430-4443</_dlc_DocId>
    <_dlc_DocIdUrl xmlns="48513151-72dc-4d20-a25c-0c8180736831">
      <Url>http://inet/sites/projets/EcoleNumerique/_layouts/15/DocIdRedir.aspx?ID=Z5HNVW24N33T-678105430-4443</Url>
      <Description>Z5HNVW24N33T-678105430-4443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48513151-72dc-4d20-a25c-0c818073683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50</TotalTime>
  <Pages>5</Pages>
  <Words>1056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Anthony Cosson</cp:lastModifiedBy>
  <cp:revision>36</cp:revision>
  <cp:lastPrinted>2016-09-29T07:49:00Z</cp:lastPrinted>
  <dcterms:created xsi:type="dcterms:W3CDTF">2017-11-17T14:15:00Z</dcterms:created>
  <dcterms:modified xsi:type="dcterms:W3CDTF">2018-05-14T11:43:00Z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adc8348a-ccc7-46b4-a2d8-cdbae956fc73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