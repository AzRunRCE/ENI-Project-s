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68FB8271" w:rsidR="000150A7" w:rsidRPr="00C62D79" w:rsidRDefault="00677139" w:rsidP="000150A7">
      <w:pPr>
        <w:pStyle w:val="Titre"/>
        <w:rPr>
          <w:noProof/>
        </w:rPr>
      </w:pPr>
      <w:r>
        <w:t>Transformer des données JSON en objet</w:t>
      </w:r>
    </w:p>
    <w:p w14:paraId="31FD3075" w14:textId="10B9DA6D" w:rsidR="000150A7" w:rsidRPr="00E3020F" w:rsidRDefault="000150A7" w:rsidP="000150A7">
      <w:pPr>
        <w:pStyle w:val="Titre1"/>
      </w:pPr>
      <w:r w:rsidRPr="00E3020F">
        <w:t xml:space="preserve">Démonstration </w:t>
      </w:r>
      <w:r w:rsidR="00722B43">
        <w:t>2</w:t>
      </w:r>
      <w:r w:rsidRPr="00E3020F">
        <w:t xml:space="preserve"> du module </w:t>
      </w:r>
      <w:r w:rsidR="00677139">
        <w:t>06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D9B5697" w:rsidR="000150A7" w:rsidRPr="00C62D79" w:rsidRDefault="00677139" w:rsidP="008B3FAC">
            <w:pPr>
              <w:pStyle w:val="TPnormal"/>
            </w:pPr>
            <w:r>
              <w:t xml:space="preserve">Cette démonstration présente la classe </w:t>
            </w:r>
            <w:r w:rsidR="00071F6B">
              <w:t>JSONObject en</w:t>
            </w:r>
            <w:r>
              <w:t xml:space="preserve"> </w:t>
            </w:r>
            <w:r w:rsidR="00D24ABE">
              <w:t>récupérant</w:t>
            </w:r>
            <w:r>
              <w:t xml:space="preserve"> </w:t>
            </w:r>
            <w:r w:rsidR="00722B43">
              <w:t>les informations d’</w:t>
            </w:r>
            <w:r w:rsidR="00D24ABE">
              <w:t xml:space="preserve">un tableau </w:t>
            </w:r>
            <w:r w:rsidR="00722B43">
              <w:t>d’objets</w:t>
            </w:r>
            <w:r>
              <w:t xml:space="preserve"> JSon</w:t>
            </w:r>
            <w:r w:rsidR="00D24ABE">
              <w:t>.</w:t>
            </w:r>
          </w:p>
        </w:tc>
      </w:tr>
    </w:tbl>
    <w:p w14:paraId="0E3C48BE" w14:textId="1E17E1A6" w:rsidR="000150A7" w:rsidRDefault="000150A7" w:rsidP="000150A7">
      <w:pPr>
        <w:pStyle w:val="TPTitre"/>
      </w:pPr>
      <w:r>
        <w:t>Déroulement</w:t>
      </w:r>
      <w:bookmarkStart w:id="0" w:name="_GoBack"/>
      <w:bookmarkEnd w:id="0"/>
    </w:p>
    <w:p w14:paraId="0711E9B4" w14:textId="49D6EA94" w:rsidR="00344CD5" w:rsidRDefault="00073EDA" w:rsidP="000638B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Créer un nouveau projet avec une activité nommée MainActivity de type « Empty activity ».</w:t>
      </w:r>
      <w:r w:rsidR="000638B4">
        <w:t xml:space="preserve"> Tout le code permettant de comprendre </w:t>
      </w:r>
      <w:r w:rsidR="008B30A1">
        <w:t>la récupération de données dans un tableau d’objets JSON</w:t>
      </w:r>
      <w:r w:rsidR="000638B4">
        <w:t xml:space="preserve"> se trouve dans la classe MainActivity :</w:t>
      </w:r>
    </w:p>
    <w:p w14:paraId="52402B3B" w14:textId="1255B1B9" w:rsidR="00177945" w:rsidRDefault="00177945" w:rsidP="00177945">
      <w:pPr>
        <w:pStyle w:val="TPnormalpuce1"/>
        <w:numPr>
          <w:ilvl w:val="0"/>
          <w:numId w:val="0"/>
        </w:numPr>
        <w:textAlignment w:val="auto"/>
      </w:pPr>
    </w:p>
    <w:p w14:paraId="0B4F6BFC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package fr.eni.demonstrationjson2;</w:t>
      </w:r>
    </w:p>
    <w:p w14:paraId="00EE621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5435C10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android.support.v7.app.AppCompatActivity;</w:t>
      </w:r>
    </w:p>
    <w:p w14:paraId="2D3B1DFC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android.os.Bundle;</w:t>
      </w:r>
    </w:p>
    <w:p w14:paraId="4FFA15D3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android.util.Log;</w:t>
      </w:r>
    </w:p>
    <w:p w14:paraId="2FA75DC5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org.json.JSONArray;</w:t>
      </w:r>
    </w:p>
    <w:p w14:paraId="42C516B9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org.json.JSONException;</w:t>
      </w:r>
    </w:p>
    <w:p w14:paraId="1E058DFA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import org.json.JSONObject;</w:t>
      </w:r>
    </w:p>
    <w:p w14:paraId="56247055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4EF655C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>public class MainActivity extends AppCompatActivity {</w:t>
      </w:r>
    </w:p>
    <w:p w14:paraId="17F90F5E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48CF55F3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private String tableauDObjets = "[{\"Designation\":\"ROADSTER\",\"ModeleCommercial\":\"ROADSTER\",\"CNIT\":\"M10TSLVP000C002\",\"Id\":41124,\"ModeleDossier\":\"ROADSTER\"},{\"Designation\":\"ROADSTER\",\"ModeleCommercial\":\"ROADSTER\",\"CNIT\":\"M10TSLVP000D003\",\"Id\":41125,\"ModeleDossier\":\"ROADSTER\"}]";</w:t>
      </w:r>
    </w:p>
    <w:p w14:paraId="55212C15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private final static String TAG = "MainActivity";</w:t>
      </w:r>
    </w:p>
    <w:p w14:paraId="74A5158A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7C384F42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@Override</w:t>
      </w:r>
    </w:p>
    <w:p w14:paraId="17458832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protected void onCreate(Bundle savedInstanceState) {</w:t>
      </w:r>
    </w:p>
    <w:p w14:paraId="6186AB52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super.onCreate(savedInstanceState);</w:t>
      </w:r>
    </w:p>
    <w:p w14:paraId="06675BBC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lastRenderedPageBreak/>
        <w:t xml:space="preserve">        setContentView(R.layout.activity_main);</w:t>
      </w:r>
    </w:p>
    <w:p w14:paraId="425C4BA8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JSONArray array = null;</w:t>
      </w:r>
    </w:p>
    <w:p w14:paraId="4F8A4FC1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Log.e(TAG,"Début du parsing dans onCreate");</w:t>
      </w:r>
    </w:p>
    <w:p w14:paraId="08226DB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2BD7CDB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try</w:t>
      </w:r>
    </w:p>
    <w:p w14:paraId="10FB9CDB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{</w:t>
      </w:r>
    </w:p>
    <w:p w14:paraId="1FBD39F4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array = new JSONArray(tableauDObjets);</w:t>
      </w:r>
    </w:p>
    <w:p w14:paraId="3965088D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Log.i(TAG,"Nombre d'objet dans le tableau : " + array.length());</w:t>
      </w:r>
    </w:p>
    <w:p w14:paraId="7405EAED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}</w:t>
      </w:r>
    </w:p>
    <w:p w14:paraId="221280E8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catch (JSONException e)</w:t>
      </w:r>
    </w:p>
    <w:p w14:paraId="3AE81308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{</w:t>
      </w:r>
    </w:p>
    <w:p w14:paraId="742EF012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Log.e(TAG,"Erreur lors du parsing Json : " + e.getMessage());</w:t>
      </w:r>
    </w:p>
    <w:p w14:paraId="47BCDE65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}</w:t>
      </w:r>
    </w:p>
    <w:p w14:paraId="33ACAC46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0259BC45" w14:textId="05C420D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for(int i =0;i&lt;array.length();i++)</w:t>
      </w:r>
      <w:r w:rsidR="009F2579">
        <w:t>{</w:t>
      </w:r>
    </w:p>
    <w:p w14:paraId="78572CB3" w14:textId="42DCA57E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</w:t>
      </w:r>
      <w:r w:rsidR="009F2579">
        <w:t>T</w:t>
      </w:r>
      <w:r>
        <w:t>ry</w:t>
      </w:r>
      <w:r w:rsidR="009F2579">
        <w:t>{</w:t>
      </w:r>
    </w:p>
    <w:p w14:paraId="435ABF0C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Log.i(TAG,"---------------------------------------");</w:t>
      </w:r>
    </w:p>
    <w:p w14:paraId="0B5FF81E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JSONObject objet = array.getJSONObject(i);</w:t>
      </w:r>
    </w:p>
    <w:p w14:paraId="7BBE58AF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Log.i(TAG,"Contenu de l'objet numéro  : " + i + " : " + objet.toString());</w:t>
      </w:r>
    </w:p>
    <w:p w14:paraId="505D1DD8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</w:p>
    <w:p w14:paraId="1F4ED371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Log.i(TAG,"Désignation de la voiture : " + objet.get("Designation"));</w:t>
      </w:r>
    </w:p>
    <w:p w14:paraId="2E126613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Log.i(TAG,"Modele commercial de la voiture : " + objet.get("ModeleCommercial"));</w:t>
      </w:r>
    </w:p>
    <w:p w14:paraId="12E2C072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Log.i(TAG,"CNIT de la voiture : " + objet.get("CNIT"));</w:t>
      </w:r>
    </w:p>
    <w:p w14:paraId="1FFD8B37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Log.i(TAG,"Id de la voiture : " + objet.get("Id"));</w:t>
      </w:r>
    </w:p>
    <w:p w14:paraId="5CD2807D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Log.i(TAG,"Modele dossier de la voiture : " + objet.get("ModeleDossier"));</w:t>
      </w:r>
    </w:p>
    <w:p w14:paraId="12982E81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Log.i(TAG,"---------------------------------------");</w:t>
      </w:r>
    </w:p>
    <w:p w14:paraId="733CBE56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}</w:t>
      </w:r>
    </w:p>
    <w:p w14:paraId="7C5EE146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catch (JSONException e)</w:t>
      </w:r>
    </w:p>
    <w:p w14:paraId="5EF53A55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{</w:t>
      </w:r>
    </w:p>
    <w:p w14:paraId="00CBAB1F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Log.e(TAG,"Erreur lors de l'extraction des infos d'un objet " + e.getMessage());</w:t>
      </w:r>
    </w:p>
    <w:p w14:paraId="20706861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    Log.e(TAG,"Index de l'objet en erreur : " + i);</w:t>
      </w:r>
    </w:p>
    <w:p w14:paraId="136119D9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    }</w:t>
      </w:r>
    </w:p>
    <w:p w14:paraId="0F295930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    }</w:t>
      </w:r>
    </w:p>
    <w:p w14:paraId="404F3CE0" w14:textId="77777777" w:rsidR="00722B43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</w:pPr>
      <w:r>
        <w:t xml:space="preserve">    }</w:t>
      </w:r>
    </w:p>
    <w:p w14:paraId="09FF9F5D" w14:textId="3ADF2292" w:rsidR="000638B4" w:rsidRDefault="00722B43" w:rsidP="009F2579">
      <w:pPr>
        <w:pStyle w:val="TPnormalpuce1"/>
        <w:numPr>
          <w:ilvl w:val="0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jc w:val="left"/>
        <w:textAlignment w:val="auto"/>
      </w:pPr>
      <w:r>
        <w:t>}</w:t>
      </w:r>
    </w:p>
    <w:p w14:paraId="15385C19" w14:textId="237DC2FD" w:rsidR="00073EDA" w:rsidRDefault="005015ED" w:rsidP="009F2579">
      <w:pPr>
        <w:pStyle w:val="TPnormalpuce1"/>
        <w:numPr>
          <w:ilvl w:val="0"/>
          <w:numId w:val="47"/>
        </w:numPr>
        <w:jc w:val="left"/>
        <w:textAlignment w:val="auto"/>
      </w:pPr>
      <w:r>
        <w:t>Vous pouvez tester.</w:t>
      </w:r>
    </w:p>
    <w:sectPr w:rsidR="00073EDA" w:rsidSect="002029F0">
      <w:headerReference w:type="default" r:id="rId11"/>
      <w:footerReference w:type="default" r:id="rId1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10038" w14:textId="77777777" w:rsidR="001A5E41" w:rsidRDefault="001A5E41" w:rsidP="006C7E58">
      <w:r>
        <w:separator/>
      </w:r>
    </w:p>
  </w:endnote>
  <w:endnote w:type="continuationSeparator" w:id="0">
    <w:p w14:paraId="48E67FE2" w14:textId="77777777" w:rsidR="001A5E41" w:rsidRDefault="001A5E4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E1C7A4F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5F40">
            <w:rPr>
              <w:noProof/>
            </w:rPr>
            <w:t>2</w:t>
          </w:r>
          <w:r>
            <w:fldChar w:fldCharType="end"/>
          </w:r>
          <w:r>
            <w:t>/</w:t>
          </w:r>
          <w:r w:rsidR="001A5E41">
            <w:fldChar w:fldCharType="begin"/>
          </w:r>
          <w:r w:rsidR="001A5E41">
            <w:instrText xml:space="preserve"> NUMPAGES   \* MERGEFORMAT </w:instrText>
          </w:r>
          <w:r w:rsidR="001A5E41">
            <w:fldChar w:fldCharType="separate"/>
          </w:r>
          <w:r w:rsidR="00B75F40">
            <w:rPr>
              <w:noProof/>
            </w:rPr>
            <w:t>2</w:t>
          </w:r>
          <w:r w:rsidR="001A5E4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9BC7" w14:textId="77777777" w:rsidR="001A5E41" w:rsidRDefault="001A5E41" w:rsidP="006C7E58">
      <w:r>
        <w:separator/>
      </w:r>
    </w:p>
  </w:footnote>
  <w:footnote w:type="continuationSeparator" w:id="0">
    <w:p w14:paraId="18EAFAF7" w14:textId="77777777" w:rsidR="001A5E41" w:rsidRDefault="001A5E4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71B7"/>
    <w:multiLevelType w:val="hybridMultilevel"/>
    <w:tmpl w:val="B07AA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9E09D8"/>
    <w:multiLevelType w:val="hybridMultilevel"/>
    <w:tmpl w:val="AD482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F2D68"/>
    <w:multiLevelType w:val="hybridMultilevel"/>
    <w:tmpl w:val="2EE8D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053D5"/>
    <w:multiLevelType w:val="hybridMultilevel"/>
    <w:tmpl w:val="9A80A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6"/>
  </w:num>
  <w:num w:numId="3">
    <w:abstractNumId w:val="8"/>
  </w:num>
  <w:num w:numId="4">
    <w:abstractNumId w:val="19"/>
  </w:num>
  <w:num w:numId="5">
    <w:abstractNumId w:val="13"/>
  </w:num>
  <w:num w:numId="6">
    <w:abstractNumId w:val="36"/>
  </w:num>
  <w:num w:numId="7">
    <w:abstractNumId w:val="24"/>
  </w:num>
  <w:num w:numId="8">
    <w:abstractNumId w:val="1"/>
  </w:num>
  <w:num w:numId="9">
    <w:abstractNumId w:val="28"/>
  </w:num>
  <w:num w:numId="10">
    <w:abstractNumId w:val="18"/>
  </w:num>
  <w:num w:numId="11">
    <w:abstractNumId w:val="2"/>
  </w:num>
  <w:num w:numId="12">
    <w:abstractNumId w:val="29"/>
  </w:num>
  <w:num w:numId="13">
    <w:abstractNumId w:val="17"/>
  </w:num>
  <w:num w:numId="14">
    <w:abstractNumId w:val="16"/>
  </w:num>
  <w:num w:numId="15">
    <w:abstractNumId w:val="35"/>
  </w:num>
  <w:num w:numId="16">
    <w:abstractNumId w:val="4"/>
  </w:num>
  <w:num w:numId="17">
    <w:abstractNumId w:val="31"/>
  </w:num>
  <w:num w:numId="18">
    <w:abstractNumId w:val="11"/>
  </w:num>
  <w:num w:numId="19">
    <w:abstractNumId w:val="37"/>
  </w:num>
  <w:num w:numId="20">
    <w:abstractNumId w:val="5"/>
  </w:num>
  <w:num w:numId="21">
    <w:abstractNumId w:val="3"/>
  </w:num>
  <w:num w:numId="22">
    <w:abstractNumId w:val="22"/>
  </w:num>
  <w:num w:numId="23">
    <w:abstractNumId w:val="43"/>
  </w:num>
  <w:num w:numId="24">
    <w:abstractNumId w:val="27"/>
  </w:num>
  <w:num w:numId="25">
    <w:abstractNumId w:val="41"/>
  </w:num>
  <w:num w:numId="26">
    <w:abstractNumId w:val="15"/>
  </w:num>
  <w:num w:numId="27">
    <w:abstractNumId w:val="9"/>
  </w:num>
  <w:num w:numId="28">
    <w:abstractNumId w:val="30"/>
  </w:num>
  <w:num w:numId="29">
    <w:abstractNumId w:val="0"/>
  </w:num>
  <w:num w:numId="30">
    <w:abstractNumId w:val="26"/>
  </w:num>
  <w:num w:numId="31">
    <w:abstractNumId w:val="40"/>
  </w:num>
  <w:num w:numId="32">
    <w:abstractNumId w:val="10"/>
  </w:num>
  <w:num w:numId="33">
    <w:abstractNumId w:val="33"/>
  </w:num>
  <w:num w:numId="34">
    <w:abstractNumId w:val="42"/>
  </w:num>
  <w:num w:numId="35">
    <w:abstractNumId w:val="25"/>
  </w:num>
  <w:num w:numId="36">
    <w:abstractNumId w:val="23"/>
  </w:num>
  <w:num w:numId="37">
    <w:abstractNumId w:val="12"/>
  </w:num>
  <w:num w:numId="38">
    <w:abstractNumId w:val="20"/>
  </w:num>
  <w:num w:numId="39">
    <w:abstractNumId w:val="14"/>
  </w:num>
  <w:num w:numId="40">
    <w:abstractNumId w:val="38"/>
  </w:num>
  <w:num w:numId="41">
    <w:abstractNumId w:val="44"/>
  </w:num>
  <w:num w:numId="42">
    <w:abstractNumId w:val="6"/>
  </w:num>
  <w:num w:numId="43">
    <w:abstractNumId w:val="21"/>
  </w:num>
  <w:num w:numId="44">
    <w:abstractNumId w:val="35"/>
  </w:num>
  <w:num w:numId="45">
    <w:abstractNumId w:val="32"/>
  </w:num>
  <w:num w:numId="46">
    <w:abstractNumId w:val="34"/>
  </w:num>
  <w:num w:numId="47">
    <w:abstractNumId w:val="3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638B4"/>
    <w:rsid w:val="00071F6B"/>
    <w:rsid w:val="00073EDA"/>
    <w:rsid w:val="000753A7"/>
    <w:rsid w:val="00097F0B"/>
    <w:rsid w:val="000A1582"/>
    <w:rsid w:val="000B5825"/>
    <w:rsid w:val="000D0A8C"/>
    <w:rsid w:val="000E5CCE"/>
    <w:rsid w:val="000F0864"/>
    <w:rsid w:val="000F50AF"/>
    <w:rsid w:val="00125DCA"/>
    <w:rsid w:val="00136790"/>
    <w:rsid w:val="00151AA0"/>
    <w:rsid w:val="00177945"/>
    <w:rsid w:val="00180858"/>
    <w:rsid w:val="00192825"/>
    <w:rsid w:val="001A0D7C"/>
    <w:rsid w:val="001A5E41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FDB"/>
    <w:rsid w:val="00344CD5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F2C2E"/>
    <w:rsid w:val="005015ED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2EFB"/>
    <w:rsid w:val="0063306A"/>
    <w:rsid w:val="006367DA"/>
    <w:rsid w:val="00653F6C"/>
    <w:rsid w:val="00675D38"/>
    <w:rsid w:val="00677139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2B43"/>
    <w:rsid w:val="00723883"/>
    <w:rsid w:val="007327B9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63103"/>
    <w:rsid w:val="008672FD"/>
    <w:rsid w:val="00867E02"/>
    <w:rsid w:val="008B220B"/>
    <w:rsid w:val="008B30A1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F2579"/>
    <w:rsid w:val="00A0139D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43E3B"/>
    <w:rsid w:val="00B70292"/>
    <w:rsid w:val="00B71A2E"/>
    <w:rsid w:val="00B73331"/>
    <w:rsid w:val="00B75A86"/>
    <w:rsid w:val="00B75F40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5C15"/>
    <w:rsid w:val="00CA7A8B"/>
    <w:rsid w:val="00CB0B02"/>
    <w:rsid w:val="00CB307B"/>
    <w:rsid w:val="00CB6767"/>
    <w:rsid w:val="00CC4730"/>
    <w:rsid w:val="00CD6D6E"/>
    <w:rsid w:val="00CE2F19"/>
    <w:rsid w:val="00CF60AF"/>
    <w:rsid w:val="00D11F52"/>
    <w:rsid w:val="00D14314"/>
    <w:rsid w:val="00D2004D"/>
    <w:rsid w:val="00D24ABE"/>
    <w:rsid w:val="00D31AF1"/>
    <w:rsid w:val="00D85BA4"/>
    <w:rsid w:val="00D909BB"/>
    <w:rsid w:val="00D96678"/>
    <w:rsid w:val="00DB1C9D"/>
    <w:rsid w:val="00DB4B72"/>
    <w:rsid w:val="00DB6EE8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Z5HNVW24N33T-678105430-4076</_dlc_DocId>
    <_dlc_DocIdUrl xmlns="48513151-72dc-4d20-a25c-0c8180736831">
      <Url>http://inet/sites/projets/EcoleNumerique/_layouts/15/DocIdRedir.aspx?ID=Z5HNVW24N33T-678105430-4076</Url>
      <Description>Z5HNVW24N33T-678105430-4076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20</cp:revision>
  <cp:lastPrinted>2018-02-21T15:39:00Z</cp:lastPrinted>
  <dcterms:created xsi:type="dcterms:W3CDTF">2017-11-17T14:15:00Z</dcterms:created>
  <dcterms:modified xsi:type="dcterms:W3CDTF">2018-02-21T15:39:00Z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c5653fea-4867-44a3-a699-0cd38f19d51c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