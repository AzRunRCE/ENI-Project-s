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7780" w14:textId="68FB8271" w:rsidR="000150A7" w:rsidRPr="00C62D79" w:rsidRDefault="00677139" w:rsidP="000150A7">
      <w:pPr>
        <w:pStyle w:val="Titre"/>
        <w:rPr>
          <w:noProof/>
        </w:rPr>
      </w:pPr>
      <w:r>
        <w:t>Transformer des données JSON en objet</w:t>
      </w:r>
    </w:p>
    <w:p w14:paraId="31FD3075" w14:textId="6D4EA27B" w:rsidR="000150A7" w:rsidRPr="00E3020F" w:rsidRDefault="000150A7" w:rsidP="000150A7">
      <w:pPr>
        <w:pStyle w:val="Titre1"/>
      </w:pPr>
      <w:r w:rsidRPr="00E3020F">
        <w:t xml:space="preserve">Démonstration 1 du module </w:t>
      </w:r>
      <w:r w:rsidR="00677139">
        <w:t>06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652820D9" w:rsidR="000150A7" w:rsidRPr="00C62D79" w:rsidRDefault="001E226C" w:rsidP="008B3FAC">
            <w:pPr>
              <w:pStyle w:val="TPnormal"/>
            </w:pPr>
            <w:r>
              <w:t>Cette démonstration présente la classe JSONObject  en récupérant un tableau de chaines de caractères dans un objet JSon.</w:t>
            </w:r>
            <w:bookmarkStart w:id="0" w:name="_GoBack"/>
            <w:bookmarkEnd w:id="0"/>
          </w:p>
        </w:tc>
      </w:tr>
    </w:tbl>
    <w:p w14:paraId="0E3C48BE" w14:textId="1E17E1A6" w:rsidR="000150A7" w:rsidRDefault="000150A7" w:rsidP="000150A7">
      <w:pPr>
        <w:pStyle w:val="TPTitre"/>
      </w:pPr>
      <w:commentRangeStart w:id="1"/>
      <w:r>
        <w:t>Déroulement</w:t>
      </w:r>
      <w:commentRangeEnd w:id="1"/>
      <w:r>
        <w:rPr>
          <w:rStyle w:val="Marquedecommentaire"/>
          <w:color w:val="auto"/>
          <w:lang w:val="en-US"/>
        </w:rPr>
        <w:commentReference w:id="1"/>
      </w:r>
    </w:p>
    <w:p w14:paraId="0711E9B4" w14:textId="0ED9BD4F" w:rsidR="00344CD5" w:rsidRDefault="00073EDA" w:rsidP="000638B4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Créer un nouveau projet avec une activité nommée MainActivity de type « Empty activity ».</w:t>
      </w:r>
      <w:r w:rsidR="000638B4">
        <w:t xml:space="preserve"> Tout le code permettant de comprendre cette transformation se trouve dans la classe MainActivity :</w:t>
      </w:r>
    </w:p>
    <w:p w14:paraId="52402B3B" w14:textId="1255B1B9" w:rsidR="00177945" w:rsidRDefault="00177945" w:rsidP="00177945">
      <w:pPr>
        <w:pStyle w:val="TPnormalpuce1"/>
        <w:numPr>
          <w:ilvl w:val="0"/>
          <w:numId w:val="0"/>
        </w:numPr>
        <w:textAlignment w:val="auto"/>
      </w:pPr>
    </w:p>
    <w:p w14:paraId="26CD0385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package fr.eni.demonstrationjson;</w:t>
      </w:r>
    </w:p>
    <w:p w14:paraId="220CBDBD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5DD7CCE2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import android.support.v7.app.AppCompatActivity;</w:t>
      </w:r>
    </w:p>
    <w:p w14:paraId="3ADBD00C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import android.os.Bundle;</w:t>
      </w:r>
    </w:p>
    <w:p w14:paraId="1DC91CF3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import android.util.Log;</w:t>
      </w:r>
    </w:p>
    <w:p w14:paraId="47685FC8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0A2F5CC4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import org.json.JSONArray;</w:t>
      </w:r>
    </w:p>
    <w:p w14:paraId="56068E43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import org.json.JSONException;</w:t>
      </w:r>
    </w:p>
    <w:p w14:paraId="548C8FFB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import org.json.JSONObject;</w:t>
      </w:r>
    </w:p>
    <w:p w14:paraId="2F7C82C0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56B0CF2C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public class MainActivity extends AppCompatActivity</w:t>
      </w:r>
    </w:p>
    <w:p w14:paraId="5808B981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{</w:t>
      </w:r>
    </w:p>
    <w:p w14:paraId="61C160A1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52A4E75D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private final static String json = "{\"Pays\":" +</w:t>
      </w:r>
    </w:p>
    <w:p w14:paraId="1B4CC3B0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    "[\"France\"," +</w:t>
      </w:r>
    </w:p>
    <w:p w14:paraId="6AFBF5CD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    "\"Afrique du sud\"," +</w:t>
      </w:r>
    </w:p>
    <w:p w14:paraId="5F11A285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    "\"Burkina Faso\"," +</w:t>
      </w:r>
    </w:p>
    <w:p w14:paraId="4294BBA2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    "\"Irlande\"," +</w:t>
      </w:r>
    </w:p>
    <w:p w14:paraId="5EEEFE3B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    "\"Palestine\"," +</w:t>
      </w:r>
    </w:p>
    <w:p w14:paraId="119C091C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    "\"Portugal\"," +</w:t>
      </w:r>
    </w:p>
    <w:p w14:paraId="2A162B53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lastRenderedPageBreak/>
        <w:t xml:space="preserve">            "\"Suisse\"]}";</w:t>
      </w:r>
    </w:p>
    <w:p w14:paraId="2F88D2D0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2F0C503A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@Override</w:t>
      </w:r>
    </w:p>
    <w:p w14:paraId="066E92AC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protected void onCreate(Bundle savedInstanceState) {</w:t>
      </w:r>
    </w:p>
    <w:p w14:paraId="5AFD7C8A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super.onCreate(savedInstanceState);</w:t>
      </w:r>
    </w:p>
    <w:p w14:paraId="499FB2D8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setContentView(R.layout.activity_main);</w:t>
      </w:r>
    </w:p>
    <w:p w14:paraId="0E9CD3DA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}</w:t>
      </w:r>
    </w:p>
    <w:p w14:paraId="3177FB55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62F1BB00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@Override</w:t>
      </w:r>
    </w:p>
    <w:p w14:paraId="6E9FE802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protected void onResume()</w:t>
      </w:r>
    </w:p>
    <w:p w14:paraId="07947BFB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{</w:t>
      </w:r>
    </w:p>
    <w:p w14:paraId="66650B59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super.onResume();</w:t>
      </w:r>
    </w:p>
    <w:p w14:paraId="4D7133E4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0AE09483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try</w:t>
      </w:r>
    </w:p>
    <w:p w14:paraId="64AE2188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{</w:t>
      </w:r>
    </w:p>
    <w:p w14:paraId="0749443D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    JSONObject jObject = new JSONObject(json);</w:t>
      </w:r>
    </w:p>
    <w:p w14:paraId="20CB85DE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3ADB67D8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    JSONArray jArrayMarque = jObject.getJSONArray("Pays");</w:t>
      </w:r>
    </w:p>
    <w:p w14:paraId="0E2BAD47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3CA32E2C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    for (int i=0; i &lt; jArrayMarque.length(); i++)</w:t>
      </w:r>
    </w:p>
    <w:p w14:paraId="5B2F1C5C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    {</w:t>
      </w:r>
    </w:p>
    <w:p w14:paraId="395FCF1D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        Log.i("ACOS","Valeur à l'index " + i + " = " + jArrayMarque.get(i));</w:t>
      </w:r>
    </w:p>
    <w:p w14:paraId="2B994F46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    }</w:t>
      </w:r>
    </w:p>
    <w:p w14:paraId="488ECAA9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}</w:t>
      </w:r>
    </w:p>
    <w:p w14:paraId="29018439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catch (JSONException e)</w:t>
      </w:r>
    </w:p>
    <w:p w14:paraId="3A3A357B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{</w:t>
      </w:r>
    </w:p>
    <w:p w14:paraId="6622810E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    Log.e("ACOS","Erreur lors du parse : " + e.getMessage());</w:t>
      </w:r>
    </w:p>
    <w:p w14:paraId="54BDD9F7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}</w:t>
      </w:r>
    </w:p>
    <w:p w14:paraId="125FB771" w14:textId="77777777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}</w:t>
      </w:r>
    </w:p>
    <w:p w14:paraId="7C8FC2F8" w14:textId="7D0D344D" w:rsidR="00177945" w:rsidRDefault="00177945" w:rsidP="00177945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textAlignment w:val="auto"/>
      </w:pPr>
      <w:r>
        <w:t>}</w:t>
      </w:r>
    </w:p>
    <w:p w14:paraId="09FF9F5D" w14:textId="625A1833" w:rsidR="000638B4" w:rsidRDefault="000638B4" w:rsidP="000638B4">
      <w:pPr>
        <w:pStyle w:val="TPnormalpuce1"/>
        <w:numPr>
          <w:ilvl w:val="0"/>
          <w:numId w:val="0"/>
        </w:numPr>
        <w:ind w:left="357" w:hanging="357"/>
        <w:textAlignment w:val="auto"/>
      </w:pPr>
    </w:p>
    <w:p w14:paraId="15385C19" w14:textId="237DC2FD" w:rsidR="00073EDA" w:rsidRDefault="005015ED" w:rsidP="005015ED">
      <w:pPr>
        <w:pStyle w:val="TPnormalpuce1"/>
        <w:numPr>
          <w:ilvl w:val="0"/>
          <w:numId w:val="47"/>
        </w:numPr>
        <w:textAlignment w:val="auto"/>
      </w:pPr>
      <w:r>
        <w:t>Vous pouvez tester.</w:t>
      </w:r>
    </w:p>
    <w:sectPr w:rsidR="00073EDA" w:rsidSect="002029F0">
      <w:headerReference w:type="default" r:id="rId14"/>
      <w:footerReference w:type="default" r:id="rId15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oëlle MUSSET" w:date="2017-11-17T15:09:00Z" w:initials="JM">
    <w:p w14:paraId="3852A6D5" w14:textId="77777777" w:rsidR="00F03C92" w:rsidRDefault="000150A7" w:rsidP="000150A7">
      <w:pPr>
        <w:pStyle w:val="Commentaire"/>
      </w:pPr>
      <w:r>
        <w:rPr>
          <w:rStyle w:val="Marquedecommentaire"/>
        </w:rPr>
        <w:annotationRef/>
      </w:r>
      <w:r>
        <w:t>ATTENTION</w:t>
      </w:r>
      <w:r>
        <w:br/>
      </w:r>
    </w:p>
    <w:p w14:paraId="58CA6C58" w14:textId="0905A334" w:rsidR="000150A7" w:rsidRDefault="000150A7" w:rsidP="000150A7">
      <w:pPr>
        <w:pStyle w:val="Commentaire"/>
      </w:pPr>
      <w:r>
        <w:t>Une capture d’écran ou toute autre image est au format PNG ou BMP mais surtout pas JPEG ! !</w:t>
      </w:r>
    </w:p>
    <w:p w14:paraId="68F90E68" w14:textId="68FEDA06" w:rsidR="00F03C92" w:rsidRDefault="00F03C92" w:rsidP="000150A7">
      <w:pPr>
        <w:pStyle w:val="Commentaire"/>
      </w:pPr>
    </w:p>
    <w:p w14:paraId="13FEF70B" w14:textId="7234A07B" w:rsidR="00F03C92" w:rsidRDefault="00F03C92" w:rsidP="000150A7">
      <w:pPr>
        <w:pStyle w:val="Commentaire"/>
      </w:pPr>
      <w:r>
        <w:t>Le nom d'une option visible sur une interface est simplement en gras, pas de guillemets. Faire attention à ce que ce nom d'option soit écrit de façon strictement identique à ce qui se voit sur l'interface, notamment les majuscules/minustcules</w:t>
      </w:r>
    </w:p>
    <w:p w14:paraId="04E20309" w14:textId="7A033AF0" w:rsidR="00F03C92" w:rsidRDefault="00F03C92" w:rsidP="000150A7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E203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1B11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55D47" w14:textId="77777777" w:rsidR="00D11F52" w:rsidRDefault="00D11F52" w:rsidP="006C7E58">
      <w:r>
        <w:separator/>
      </w:r>
    </w:p>
  </w:endnote>
  <w:endnote w:type="continuationSeparator" w:id="0">
    <w:p w14:paraId="0F1BCBE7" w14:textId="77777777" w:rsidR="00D11F52" w:rsidRDefault="00D11F5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3A202AB0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E226C">
            <w:rPr>
              <w:noProof/>
            </w:rPr>
            <w:t>2</w:t>
          </w:r>
          <w:r>
            <w:fldChar w:fldCharType="end"/>
          </w:r>
          <w:r>
            <w:t>/</w:t>
          </w:r>
          <w:r w:rsidR="001E226C">
            <w:fldChar w:fldCharType="begin"/>
          </w:r>
          <w:r w:rsidR="001E226C">
            <w:instrText xml:space="preserve"> NUMPAGES   \* MERGEFORMAT </w:instrText>
          </w:r>
          <w:r w:rsidR="001E226C">
            <w:fldChar w:fldCharType="separate"/>
          </w:r>
          <w:r w:rsidR="001E226C">
            <w:rPr>
              <w:noProof/>
            </w:rPr>
            <w:t>2</w:t>
          </w:r>
          <w:r w:rsidR="001E226C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7F1D6" w14:textId="77777777" w:rsidR="00D11F52" w:rsidRDefault="00D11F52" w:rsidP="006C7E58">
      <w:r>
        <w:separator/>
      </w:r>
    </w:p>
  </w:footnote>
  <w:footnote w:type="continuationSeparator" w:id="0">
    <w:p w14:paraId="1ACB68CC" w14:textId="77777777" w:rsidR="00D11F52" w:rsidRDefault="00D11F5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21766" w14:textId="3243C7A1" w:rsidR="00F05745" w:rsidRPr="000150A7" w:rsidRDefault="006C63AE" w:rsidP="000150A7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Android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9E09D8"/>
    <w:multiLevelType w:val="hybridMultilevel"/>
    <w:tmpl w:val="AD482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F2D68"/>
    <w:multiLevelType w:val="hybridMultilevel"/>
    <w:tmpl w:val="2EE8D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053D5"/>
    <w:multiLevelType w:val="hybridMultilevel"/>
    <w:tmpl w:val="9A80A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5"/>
  </w:num>
  <w:num w:numId="3">
    <w:abstractNumId w:val="7"/>
  </w:num>
  <w:num w:numId="4">
    <w:abstractNumId w:val="18"/>
  </w:num>
  <w:num w:numId="5">
    <w:abstractNumId w:val="12"/>
  </w:num>
  <w:num w:numId="6">
    <w:abstractNumId w:val="35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4"/>
  </w:num>
  <w:num w:numId="16">
    <w:abstractNumId w:val="4"/>
  </w:num>
  <w:num w:numId="17">
    <w:abstractNumId w:val="30"/>
  </w:num>
  <w:num w:numId="18">
    <w:abstractNumId w:val="10"/>
  </w:num>
  <w:num w:numId="19">
    <w:abstractNumId w:val="36"/>
  </w:num>
  <w:num w:numId="20">
    <w:abstractNumId w:val="5"/>
  </w:num>
  <w:num w:numId="21">
    <w:abstractNumId w:val="3"/>
  </w:num>
  <w:num w:numId="22">
    <w:abstractNumId w:val="21"/>
  </w:num>
  <w:num w:numId="23">
    <w:abstractNumId w:val="42"/>
  </w:num>
  <w:num w:numId="24">
    <w:abstractNumId w:val="26"/>
  </w:num>
  <w:num w:numId="25">
    <w:abstractNumId w:val="40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9"/>
  </w:num>
  <w:num w:numId="32">
    <w:abstractNumId w:val="9"/>
  </w:num>
  <w:num w:numId="33">
    <w:abstractNumId w:val="32"/>
  </w:num>
  <w:num w:numId="34">
    <w:abstractNumId w:val="41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7"/>
  </w:num>
  <w:num w:numId="41">
    <w:abstractNumId w:val="43"/>
  </w:num>
  <w:num w:numId="42">
    <w:abstractNumId w:val="6"/>
  </w:num>
  <w:num w:numId="43">
    <w:abstractNumId w:val="20"/>
  </w:num>
  <w:num w:numId="44">
    <w:abstractNumId w:val="34"/>
  </w:num>
  <w:num w:numId="45">
    <w:abstractNumId w:val="31"/>
  </w:num>
  <w:num w:numId="46">
    <w:abstractNumId w:val="33"/>
  </w:num>
  <w:num w:numId="47">
    <w:abstractNumId w:val="3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ëlle MUSSET">
    <w15:presenceInfo w15:providerId="AD" w15:userId="S-1-5-21-1801674531-1897051121-839522115-11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43939"/>
    <w:rsid w:val="000504C9"/>
    <w:rsid w:val="00062FC0"/>
    <w:rsid w:val="000638B4"/>
    <w:rsid w:val="00073EDA"/>
    <w:rsid w:val="000753A7"/>
    <w:rsid w:val="00097F0B"/>
    <w:rsid w:val="000A1582"/>
    <w:rsid w:val="000B5825"/>
    <w:rsid w:val="000D0A8C"/>
    <w:rsid w:val="000E5CCE"/>
    <w:rsid w:val="000F0864"/>
    <w:rsid w:val="000F50AF"/>
    <w:rsid w:val="00125DCA"/>
    <w:rsid w:val="00136790"/>
    <w:rsid w:val="00151AA0"/>
    <w:rsid w:val="00177945"/>
    <w:rsid w:val="00180858"/>
    <w:rsid w:val="00192825"/>
    <w:rsid w:val="001A0D7C"/>
    <w:rsid w:val="001B4DA8"/>
    <w:rsid w:val="001C739D"/>
    <w:rsid w:val="001D3BFC"/>
    <w:rsid w:val="001E226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44CD5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343CE"/>
    <w:rsid w:val="00450C5E"/>
    <w:rsid w:val="00456F22"/>
    <w:rsid w:val="00492FCA"/>
    <w:rsid w:val="00494DCF"/>
    <w:rsid w:val="004C2502"/>
    <w:rsid w:val="004F2C2E"/>
    <w:rsid w:val="005015ED"/>
    <w:rsid w:val="005056C3"/>
    <w:rsid w:val="00544157"/>
    <w:rsid w:val="00554FC1"/>
    <w:rsid w:val="0057306B"/>
    <w:rsid w:val="005A2146"/>
    <w:rsid w:val="005A36E5"/>
    <w:rsid w:val="005C68D3"/>
    <w:rsid w:val="005D1943"/>
    <w:rsid w:val="005E3B89"/>
    <w:rsid w:val="005F2EFB"/>
    <w:rsid w:val="0063306A"/>
    <w:rsid w:val="006367DA"/>
    <w:rsid w:val="00653F6C"/>
    <w:rsid w:val="00675D38"/>
    <w:rsid w:val="00677139"/>
    <w:rsid w:val="006900A1"/>
    <w:rsid w:val="006939F9"/>
    <w:rsid w:val="006B3B13"/>
    <w:rsid w:val="006C573C"/>
    <w:rsid w:val="006C63AE"/>
    <w:rsid w:val="006C7E58"/>
    <w:rsid w:val="006F2B63"/>
    <w:rsid w:val="007007CE"/>
    <w:rsid w:val="00707B85"/>
    <w:rsid w:val="00713863"/>
    <w:rsid w:val="00723883"/>
    <w:rsid w:val="007327B9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A055CF"/>
    <w:rsid w:val="00A361C9"/>
    <w:rsid w:val="00A6293D"/>
    <w:rsid w:val="00A93073"/>
    <w:rsid w:val="00AD4046"/>
    <w:rsid w:val="00AE5B33"/>
    <w:rsid w:val="00AF1914"/>
    <w:rsid w:val="00B027AA"/>
    <w:rsid w:val="00B04A1E"/>
    <w:rsid w:val="00B10465"/>
    <w:rsid w:val="00B15FF6"/>
    <w:rsid w:val="00B1718A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1F52"/>
    <w:rsid w:val="00D14314"/>
    <w:rsid w:val="00D2004D"/>
    <w:rsid w:val="00D31AF1"/>
    <w:rsid w:val="00D85BA4"/>
    <w:rsid w:val="00D909BB"/>
    <w:rsid w:val="00D96678"/>
    <w:rsid w:val="00DB1C9D"/>
    <w:rsid w:val="00DB4B72"/>
    <w:rsid w:val="00DB6EE8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66C1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Z5HNVW24N33T-678105430-3913</_dlc_DocId>
    <_dlc_DocIdUrl xmlns="48513151-72dc-4d20-a25c-0c8180736831">
      <Url>http://inet/sites/projets/EcoleNumerique/_layouts/15/DocIdRedir.aspx?ID=Z5HNVW24N33T-678105430-3913</Url>
      <Description>Z5HNVW24N33T-678105430-3913</Description>
    </_dlc_DocIdUrl>
    <_dlc_DocIdPersistId xmlns="48513151-72dc-4d20-a25c-0c8180736831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48513151-72dc-4d20-a25c-0c8180736831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7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Anthony Cosson</cp:lastModifiedBy>
  <cp:revision>14</cp:revision>
  <cp:lastPrinted>2016-09-29T07:49:00Z</cp:lastPrinted>
  <dcterms:created xsi:type="dcterms:W3CDTF">2017-11-17T14:15:00Z</dcterms:created>
  <dcterms:modified xsi:type="dcterms:W3CDTF">2018-02-21T15:43:00Z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b5725a88-6759-49ce-988d-1b98069194ef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